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36"/>
        <w:tblW w:w="11718" w:type="dxa"/>
        <w:tblLayout w:type="fixed"/>
        <w:tblLook w:val="0000" w:firstRow="0" w:lastRow="0" w:firstColumn="0" w:lastColumn="0" w:noHBand="0" w:noVBand="0"/>
      </w:tblPr>
      <w:tblGrid>
        <w:gridCol w:w="7001"/>
        <w:gridCol w:w="4717"/>
      </w:tblGrid>
      <w:tr w:rsidR="00C9023A" w:rsidTr="006B6874">
        <w:trPr>
          <w:trHeight w:hRule="exact" w:val="730"/>
        </w:trPr>
        <w:tc>
          <w:tcPr>
            <w:tcW w:w="11718" w:type="dxa"/>
            <w:gridSpan w:val="2"/>
          </w:tcPr>
          <w:p w:rsidR="00C9023A" w:rsidRDefault="00C9023A" w:rsidP="009A5A67">
            <w:pPr>
              <w:pStyle w:val="YourName"/>
            </w:pPr>
            <w:r>
              <w:t>Stephanie McGlathery</w:t>
            </w:r>
          </w:p>
        </w:tc>
      </w:tr>
      <w:tr w:rsidR="00C9023A" w:rsidTr="006B6874">
        <w:trPr>
          <w:trHeight w:hRule="exact" w:val="262"/>
        </w:trPr>
        <w:tc>
          <w:tcPr>
            <w:tcW w:w="11718" w:type="dxa"/>
            <w:gridSpan w:val="2"/>
          </w:tcPr>
          <w:p w:rsidR="00C9023A" w:rsidRDefault="00C9023A" w:rsidP="009A5A67">
            <w:pPr>
              <w:pStyle w:val="ContactInfo"/>
            </w:pPr>
            <w:r>
              <w:t xml:space="preserve">615.554.0580, </w:t>
            </w:r>
            <w:hyperlink r:id="rId10" w:history="1">
              <w:r w:rsidR="00450510">
                <w:rPr>
                  <w:rStyle w:val="Hyperlink"/>
                </w:rPr>
                <w:t>stephmcglathery@gmail.com</w:t>
              </w:r>
            </w:hyperlink>
            <w:r w:rsidR="00450510" w:rsidRPr="00450510">
              <w:t>, stephmcglathery.com</w:t>
            </w:r>
          </w:p>
          <w:p w:rsidR="00C9023A" w:rsidRDefault="00C9023A" w:rsidP="009A5A67">
            <w:pPr>
              <w:pStyle w:val="YourName"/>
            </w:pPr>
          </w:p>
        </w:tc>
      </w:tr>
      <w:tr w:rsidR="00C9023A" w:rsidTr="006B6874">
        <w:trPr>
          <w:trHeight w:val="630"/>
        </w:trPr>
        <w:tc>
          <w:tcPr>
            <w:tcW w:w="11718" w:type="dxa"/>
            <w:gridSpan w:val="2"/>
          </w:tcPr>
          <w:p w:rsidR="00C9023A" w:rsidRDefault="00C9023A" w:rsidP="009A5A67">
            <w:pPr>
              <w:pStyle w:val="SectionHeader"/>
            </w:pPr>
            <w:r>
              <w:t>Objective</w:t>
            </w:r>
            <w:r>
              <w:tab/>
            </w:r>
          </w:p>
        </w:tc>
      </w:tr>
      <w:tr w:rsidR="00C9023A" w:rsidTr="006B6874">
        <w:trPr>
          <w:trHeight w:val="440"/>
        </w:trPr>
        <w:tc>
          <w:tcPr>
            <w:tcW w:w="11718" w:type="dxa"/>
            <w:gridSpan w:val="2"/>
          </w:tcPr>
          <w:p w:rsidR="00C9023A" w:rsidRDefault="00C9023A" w:rsidP="006B6874">
            <w:pPr>
              <w:pStyle w:val="ProfessionalSummaryText"/>
              <w:spacing w:before="0" w:after="0" w:line="200" w:lineRule="atLeast"/>
            </w:pPr>
            <w:r w:rsidRPr="00C851B6">
              <w:t xml:space="preserve">Seeking a role </w:t>
            </w:r>
            <w:r>
              <w:t>as a Developer</w:t>
            </w:r>
          </w:p>
        </w:tc>
      </w:tr>
      <w:tr w:rsidR="00C9023A" w:rsidTr="006B6874">
        <w:trPr>
          <w:trHeight w:val="315"/>
        </w:trPr>
        <w:tc>
          <w:tcPr>
            <w:tcW w:w="11718" w:type="dxa"/>
            <w:gridSpan w:val="2"/>
          </w:tcPr>
          <w:p w:rsidR="00C9023A" w:rsidRDefault="00C9023A" w:rsidP="009A5A67">
            <w:pPr>
              <w:pStyle w:val="SectionHeader"/>
            </w:pPr>
            <w:r>
              <w:t>Experience</w:t>
            </w:r>
          </w:p>
        </w:tc>
      </w:tr>
      <w:tr w:rsidR="00E65A0B" w:rsidTr="006B6874">
        <w:tc>
          <w:tcPr>
            <w:tcW w:w="11718" w:type="dxa"/>
            <w:gridSpan w:val="2"/>
          </w:tcPr>
          <w:tbl>
            <w:tblPr>
              <w:tblpPr w:leftFromText="180" w:rightFromText="180" w:vertAnchor="page" w:horzAnchor="margin" w:tblpXSpec="center" w:tblpY="136"/>
              <w:tblW w:w="11718" w:type="dxa"/>
              <w:tblLayout w:type="fixed"/>
              <w:tblLook w:val="0000" w:firstRow="0" w:lastRow="0" w:firstColumn="0" w:lastColumn="0" w:noHBand="0" w:noVBand="0"/>
            </w:tblPr>
            <w:tblGrid>
              <w:gridCol w:w="7001"/>
              <w:gridCol w:w="4717"/>
            </w:tblGrid>
            <w:tr w:rsidR="00E65A0B" w:rsidTr="006B6874">
              <w:trPr>
                <w:trHeight w:hRule="exact" w:val="363"/>
              </w:trPr>
              <w:tc>
                <w:tcPr>
                  <w:tcW w:w="7001" w:type="dxa"/>
                </w:tcPr>
                <w:p w:rsidR="00E65A0B" w:rsidRPr="0031636A" w:rsidRDefault="00E65A0B" w:rsidP="006B6874">
                  <w:pPr>
                    <w:pStyle w:val="Organization"/>
                    <w:tabs>
                      <w:tab w:val="clear" w:pos="2160"/>
                      <w:tab w:val="clear" w:pos="6480"/>
                      <w:tab w:val="left" w:pos="1635"/>
                    </w:tabs>
                    <w:spacing w:before="0"/>
                  </w:pPr>
                  <w:r w:rsidRPr="00E65A0B">
                    <w:t>Baker Meyers &amp; Associates</w:t>
                  </w:r>
                  <w:r w:rsidR="000D7E12">
                    <w:t xml:space="preserve"> </w:t>
                  </w:r>
                  <w:r w:rsidR="000D7E12" w:rsidRPr="000D7E12">
                    <w:rPr>
                      <w:b w:val="0"/>
                    </w:rPr>
                    <w:t>(Nashville, TN)</w:t>
                  </w:r>
                </w:p>
              </w:tc>
              <w:tc>
                <w:tcPr>
                  <w:tcW w:w="4717" w:type="dxa"/>
                </w:tcPr>
                <w:p w:rsidR="00E65A0B" w:rsidRPr="0063004D" w:rsidRDefault="00B746D5" w:rsidP="00E65A0B">
                  <w:pPr>
                    <w:pStyle w:val="DatesofEmployment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 w:rsidR="00E65A0B" w:rsidRPr="0063004D">
                    <w:rPr>
                      <w:b/>
                    </w:rPr>
                    <w:t>012 - Present</w:t>
                  </w:r>
                </w:p>
              </w:tc>
            </w:tr>
            <w:tr w:rsidR="00E65A0B" w:rsidTr="00FE71F7">
              <w:trPr>
                <w:trHeight w:hRule="exact" w:val="2010"/>
              </w:trPr>
              <w:tc>
                <w:tcPr>
                  <w:tcW w:w="11718" w:type="dxa"/>
                  <w:gridSpan w:val="2"/>
                </w:tcPr>
                <w:p w:rsidR="00E65A0B" w:rsidRDefault="00E65A0B" w:rsidP="00E65A0B">
                  <w:pPr>
                    <w:pStyle w:val="DatesofEmployment"/>
                    <w:jc w:val="left"/>
                  </w:pPr>
                  <w:r w:rsidRPr="00E65A0B">
                    <w:t>PHP Developer</w:t>
                  </w:r>
                  <w:r w:rsidR="009B633B">
                    <w:t xml:space="preserve"> / Project Manager</w:t>
                  </w:r>
                  <w:r w:rsidR="00A30EB8">
                    <w:t xml:space="preserve"> </w:t>
                  </w:r>
                </w:p>
                <w:p w:rsidR="00E65A0B" w:rsidRDefault="005D5D72" w:rsidP="003250D4">
                  <w:pPr>
                    <w:pStyle w:val="Responsibilities"/>
                  </w:pPr>
                  <w:r>
                    <w:t>B</w:t>
                  </w:r>
                  <w:r w:rsidR="00E65A0B" w:rsidRPr="00E65A0B">
                    <w:t xml:space="preserve">uilding an </w:t>
                  </w:r>
                  <w:r w:rsidR="007E69AF">
                    <w:t>A</w:t>
                  </w:r>
                  <w:r w:rsidR="00E65A0B" w:rsidRPr="00E65A0B">
                    <w:t xml:space="preserve">dmin site from scratch to manage Dealer Services, Employees, </w:t>
                  </w:r>
                  <w:r w:rsidR="007E69AF">
                    <w:t xml:space="preserve">Accounts Receivable, </w:t>
                  </w:r>
                  <w:r w:rsidR="00E65A0B" w:rsidRPr="00E65A0B">
                    <w:t xml:space="preserve">and </w:t>
                  </w:r>
                  <w:r w:rsidR="007E69AF">
                    <w:t>P</w:t>
                  </w:r>
                  <w:r w:rsidR="00E65A0B" w:rsidRPr="00E65A0B">
                    <w:t xml:space="preserve">ayroll for </w:t>
                  </w:r>
                  <w:r w:rsidR="00E65A0B" w:rsidRPr="00497CA8">
                    <w:t>ClassifiedRide.com</w:t>
                  </w:r>
                  <w:r w:rsidR="00E65A0B" w:rsidRPr="00E65A0B">
                    <w:t>.  (</w:t>
                  </w:r>
                  <w:hyperlink r:id="rId11" w:history="1">
                    <w:r w:rsidR="00E65A0B" w:rsidRPr="0079632A">
                      <w:rPr>
                        <w:rStyle w:val="Hyperlink"/>
                      </w:rPr>
                      <w:t>https://github.com/stephmcglathery/ClassifiedRideAdmin.git</w:t>
                    </w:r>
                  </w:hyperlink>
                  <w:r w:rsidR="00E65A0B" w:rsidRPr="00E65A0B">
                    <w:t>)</w:t>
                  </w:r>
                </w:p>
                <w:p w:rsidR="00117E60" w:rsidRDefault="00E65A0B" w:rsidP="005D5D72">
                  <w:pPr>
                    <w:pStyle w:val="Responsibilities"/>
                    <w:numPr>
                      <w:ilvl w:val="1"/>
                      <w:numId w:val="3"/>
                    </w:numPr>
                  </w:pPr>
                  <w:r>
                    <w:t xml:space="preserve">I am </w:t>
                  </w:r>
                  <w:r w:rsidR="00932160">
                    <w:t xml:space="preserve">the </w:t>
                  </w:r>
                  <w:r>
                    <w:t xml:space="preserve">only one on </w:t>
                  </w:r>
                  <w:r w:rsidR="003250D4">
                    <w:t>th</w:t>
                  </w:r>
                  <w:r w:rsidR="000F0B75">
                    <w:t>i</w:t>
                  </w:r>
                  <w:r w:rsidR="003250D4">
                    <w:t xml:space="preserve">s </w:t>
                  </w:r>
                  <w:r>
                    <w:t>project</w:t>
                  </w:r>
                  <w:r w:rsidR="000F0B75">
                    <w:t xml:space="preserve"> (front-end as well as back-end)</w:t>
                  </w:r>
                  <w:r>
                    <w:t xml:space="preserve">.  I created </w:t>
                  </w:r>
                  <w:r w:rsidR="003250D4">
                    <w:t xml:space="preserve">the </w:t>
                  </w:r>
                  <w:r>
                    <w:t>MySQL Databases</w:t>
                  </w:r>
                  <w:r w:rsidR="005D5D72">
                    <w:t xml:space="preserve"> and </w:t>
                  </w:r>
                  <w:r w:rsidR="003250D4">
                    <w:t xml:space="preserve">hand-write the code </w:t>
                  </w:r>
                  <w:r w:rsidR="00117E60">
                    <w:t>(I use the notepad equivalent in openSUSE).</w:t>
                  </w:r>
                  <w:r w:rsidR="003250D4">
                    <w:t xml:space="preserve">  I did not </w:t>
                  </w:r>
                  <w:r w:rsidR="000F0B75">
                    <w:t>use a Framework on this project</w:t>
                  </w:r>
                  <w:r w:rsidR="005D5D72">
                    <w:t>.</w:t>
                  </w:r>
                </w:p>
                <w:p w:rsidR="000D7E12" w:rsidRDefault="001102B9" w:rsidP="005D5D72">
                  <w:pPr>
                    <w:pStyle w:val="Responsibilities"/>
                    <w:numPr>
                      <w:ilvl w:val="1"/>
                      <w:numId w:val="3"/>
                    </w:numPr>
                  </w:pPr>
                  <w:r>
                    <w:t>U</w:t>
                  </w:r>
                  <w:r w:rsidR="003250D4">
                    <w:t>tilized an</w:t>
                  </w:r>
                  <w:r w:rsidR="00932160">
                    <w:t xml:space="preserve"> </w:t>
                  </w:r>
                  <w:r w:rsidR="00E65A0B">
                    <w:t>AJAX log-in</w:t>
                  </w:r>
                  <w:r w:rsidR="003250D4">
                    <w:t xml:space="preserve"> for the</w:t>
                  </w:r>
                  <w:r>
                    <w:t xml:space="preserve"> 4 log-in Systems, </w:t>
                  </w:r>
                  <w:r w:rsidR="006C2A39">
                    <w:t>Java-Script form validation on all form</w:t>
                  </w:r>
                  <w:r>
                    <w:t>s</w:t>
                  </w:r>
                  <w:r w:rsidR="006C2A39">
                    <w:t xml:space="preserve">, </w:t>
                  </w:r>
                  <w:r w:rsidR="00932160">
                    <w:t>J-Query Infinite-Scroll</w:t>
                  </w:r>
                  <w:r w:rsidR="003250D4">
                    <w:t xml:space="preserve"> and J-Query Auto-Complete Search. </w:t>
                  </w:r>
                </w:p>
                <w:p w:rsidR="00E84D5E" w:rsidRPr="00E84D5E" w:rsidRDefault="001102B9" w:rsidP="00E84D5E">
                  <w:pPr>
                    <w:pStyle w:val="Responsibilities"/>
                  </w:pPr>
                  <w:r>
                    <w:t xml:space="preserve">Help </w:t>
                  </w:r>
                  <w:r w:rsidR="003A554D">
                    <w:t xml:space="preserve">maintain other sites.  (PHP &amp; </w:t>
                  </w:r>
                  <w:r w:rsidR="00E84D5E">
                    <w:t>A Little Java</w:t>
                  </w:r>
                  <w:r w:rsidR="003A554D">
                    <w:t>)</w:t>
                  </w:r>
                </w:p>
                <w:p w:rsidR="000D7E12" w:rsidRPr="000D7E12" w:rsidRDefault="000D7E12" w:rsidP="000D7E12">
                  <w:r>
                    <w:t xml:space="preserve">I </w:t>
                  </w:r>
                  <w:proofErr w:type="spellStart"/>
                  <w:r>
                    <w:t>asldk</w:t>
                  </w:r>
                  <w:proofErr w:type="spellEnd"/>
                  <w:r>
                    <w:t>;</w:t>
                  </w:r>
                </w:p>
                <w:p w:rsidR="00E65A0B" w:rsidRDefault="003250D4" w:rsidP="00E65A0B">
                  <w:pPr>
                    <w:pStyle w:val="Responsibilities"/>
                  </w:pPr>
                  <w:r>
                    <w:t xml:space="preserve">  </w:t>
                  </w:r>
                </w:p>
                <w:p w:rsidR="000D7E12" w:rsidRPr="000D7E12" w:rsidRDefault="000D7E12" w:rsidP="000D7E12"/>
                <w:p w:rsidR="003250D4" w:rsidRPr="003250D4" w:rsidRDefault="003250D4" w:rsidP="003250D4"/>
                <w:p w:rsidR="00E65A0B" w:rsidRDefault="00E65A0B" w:rsidP="00E65A0B">
                  <w:pPr>
                    <w:pStyle w:val="DatesofEmployment"/>
                    <w:jc w:val="left"/>
                  </w:pPr>
                </w:p>
              </w:tc>
            </w:tr>
          </w:tbl>
          <w:p w:rsidR="00E65A0B" w:rsidRDefault="00E65A0B" w:rsidP="009A5A67">
            <w:pPr>
              <w:pStyle w:val="SectionHeader"/>
            </w:pPr>
          </w:p>
        </w:tc>
      </w:tr>
      <w:tr w:rsidR="006D66C3" w:rsidTr="006B6874">
        <w:trPr>
          <w:trHeight w:hRule="exact" w:val="558"/>
        </w:trPr>
        <w:tc>
          <w:tcPr>
            <w:tcW w:w="11718" w:type="dxa"/>
            <w:gridSpan w:val="2"/>
          </w:tcPr>
          <w:tbl>
            <w:tblPr>
              <w:tblpPr w:leftFromText="180" w:rightFromText="180" w:vertAnchor="page" w:horzAnchor="margin" w:tblpXSpec="center" w:tblpY="136"/>
              <w:tblW w:w="11718" w:type="dxa"/>
              <w:tblLayout w:type="fixed"/>
              <w:tblLook w:val="0000" w:firstRow="0" w:lastRow="0" w:firstColumn="0" w:lastColumn="0" w:noHBand="0" w:noVBand="0"/>
            </w:tblPr>
            <w:tblGrid>
              <w:gridCol w:w="7001"/>
              <w:gridCol w:w="4717"/>
            </w:tblGrid>
            <w:tr w:rsidR="0031636A" w:rsidTr="00E84D5E">
              <w:trPr>
                <w:trHeight w:hRule="exact" w:val="537"/>
              </w:trPr>
              <w:tc>
                <w:tcPr>
                  <w:tcW w:w="7001" w:type="dxa"/>
                </w:tcPr>
                <w:p w:rsidR="0031636A" w:rsidRPr="0031636A" w:rsidRDefault="0031636A" w:rsidP="006D66C3">
                  <w:pPr>
                    <w:pStyle w:val="Organization"/>
                    <w:tabs>
                      <w:tab w:val="clear" w:pos="2160"/>
                      <w:tab w:val="clear" w:pos="6480"/>
                      <w:tab w:val="left" w:pos="1635"/>
                    </w:tabs>
                  </w:pPr>
                  <w:r w:rsidRPr="0031636A">
                    <w:t>Sync Innovations</w:t>
                  </w:r>
                  <w:r w:rsidR="000D7E12">
                    <w:t xml:space="preserve"> </w:t>
                  </w:r>
                  <w:r w:rsidR="000D7E12" w:rsidRPr="000D7E12">
                    <w:rPr>
                      <w:b w:val="0"/>
                    </w:rPr>
                    <w:t>(Nashville, Birmingham, Dothan, Huntsville)</w:t>
                  </w:r>
                </w:p>
              </w:tc>
              <w:tc>
                <w:tcPr>
                  <w:tcW w:w="4717" w:type="dxa"/>
                </w:tcPr>
                <w:p w:rsidR="00B746D5" w:rsidRDefault="00B746D5" w:rsidP="00430DEE">
                  <w:pPr>
                    <w:pStyle w:val="DatesofEmployment"/>
                    <w:rPr>
                      <w:b/>
                    </w:rPr>
                  </w:pPr>
                </w:p>
                <w:p w:rsidR="0063004D" w:rsidRPr="0063004D" w:rsidRDefault="0063004D" w:rsidP="00430DEE">
                  <w:pPr>
                    <w:pStyle w:val="DatesofEmployment"/>
                    <w:rPr>
                      <w:b/>
                    </w:rPr>
                  </w:pPr>
                  <w:r w:rsidRPr="0063004D">
                    <w:rPr>
                      <w:b/>
                    </w:rPr>
                    <w:t>201</w:t>
                  </w:r>
                  <w:r w:rsidR="00430DEE">
                    <w:rPr>
                      <w:b/>
                    </w:rPr>
                    <w:t>1</w:t>
                  </w:r>
                  <w:r w:rsidRPr="0063004D">
                    <w:rPr>
                      <w:b/>
                    </w:rPr>
                    <w:t>-2012</w:t>
                  </w:r>
                </w:p>
              </w:tc>
            </w:tr>
            <w:tr w:rsidR="0031636A" w:rsidTr="00E84D5E">
              <w:trPr>
                <w:trHeight w:hRule="exact" w:val="504"/>
              </w:trPr>
              <w:tc>
                <w:tcPr>
                  <w:tcW w:w="7001" w:type="dxa"/>
                </w:tcPr>
                <w:p w:rsidR="0031636A" w:rsidRPr="0031636A" w:rsidRDefault="0031636A" w:rsidP="006D66C3">
                  <w:pPr>
                    <w:pStyle w:val="Organization"/>
                    <w:tabs>
                      <w:tab w:val="clear" w:pos="2160"/>
                      <w:tab w:val="clear" w:pos="6480"/>
                      <w:tab w:val="left" w:pos="1635"/>
                    </w:tabs>
                  </w:pPr>
                </w:p>
              </w:tc>
              <w:tc>
                <w:tcPr>
                  <w:tcW w:w="4717" w:type="dxa"/>
                </w:tcPr>
                <w:p w:rsidR="0031636A" w:rsidRDefault="0031636A" w:rsidP="006D66C3">
                  <w:pPr>
                    <w:pStyle w:val="DatesofEmployment"/>
                  </w:pPr>
                </w:p>
              </w:tc>
            </w:tr>
            <w:tr w:rsidR="0031636A" w:rsidTr="00E84D5E">
              <w:trPr>
                <w:trHeight w:hRule="exact" w:val="504"/>
              </w:trPr>
              <w:tc>
                <w:tcPr>
                  <w:tcW w:w="7001" w:type="dxa"/>
                </w:tcPr>
                <w:p w:rsidR="0031636A" w:rsidRPr="0031636A" w:rsidRDefault="0031636A" w:rsidP="006D66C3">
                  <w:pPr>
                    <w:pStyle w:val="Organization"/>
                    <w:tabs>
                      <w:tab w:val="clear" w:pos="2160"/>
                      <w:tab w:val="clear" w:pos="6480"/>
                      <w:tab w:val="left" w:pos="1635"/>
                    </w:tabs>
                  </w:pPr>
                </w:p>
              </w:tc>
              <w:tc>
                <w:tcPr>
                  <w:tcW w:w="4717" w:type="dxa"/>
                </w:tcPr>
                <w:p w:rsidR="0031636A" w:rsidRDefault="0031636A" w:rsidP="006D66C3">
                  <w:pPr>
                    <w:pStyle w:val="DatesofEmployment"/>
                  </w:pPr>
                </w:p>
              </w:tc>
            </w:tr>
            <w:tr w:rsidR="006D66C3" w:rsidTr="00E84D5E">
              <w:trPr>
                <w:trHeight w:hRule="exact" w:val="504"/>
              </w:trPr>
              <w:tc>
                <w:tcPr>
                  <w:tcW w:w="7001" w:type="dxa"/>
                </w:tcPr>
                <w:p w:rsidR="006D66C3" w:rsidRDefault="0031636A" w:rsidP="006D66C3">
                  <w:pPr>
                    <w:pStyle w:val="Organization"/>
                    <w:tabs>
                      <w:tab w:val="clear" w:pos="2160"/>
                      <w:tab w:val="clear" w:pos="6480"/>
                      <w:tab w:val="left" w:pos="1635"/>
                    </w:tabs>
                  </w:pPr>
                  <w:r w:rsidRPr="0031636A">
                    <w:t>Sync Innovations</w:t>
                  </w:r>
                </w:p>
              </w:tc>
              <w:tc>
                <w:tcPr>
                  <w:tcW w:w="4717" w:type="dxa"/>
                </w:tcPr>
                <w:p w:rsidR="006D66C3" w:rsidRDefault="006D66C3" w:rsidP="006D66C3">
                  <w:pPr>
                    <w:pStyle w:val="DatesofEmployment"/>
                  </w:pPr>
                </w:p>
                <w:p w:rsidR="006D66C3" w:rsidRDefault="0031636A" w:rsidP="0031636A">
                  <w:pPr>
                    <w:pStyle w:val="DatesofEmployment"/>
                  </w:pPr>
                  <w:r>
                    <w:t>2011</w:t>
                  </w:r>
                  <w:r w:rsidR="006D66C3">
                    <w:t>-201</w:t>
                  </w:r>
                  <w:r>
                    <w:t>2</w:t>
                  </w:r>
                </w:p>
              </w:tc>
            </w:tr>
          </w:tbl>
          <w:p w:rsidR="006D66C3" w:rsidRDefault="006D66C3" w:rsidP="009A5A67">
            <w:pPr>
              <w:pStyle w:val="PositionTitle"/>
            </w:pPr>
          </w:p>
        </w:tc>
      </w:tr>
      <w:tr w:rsidR="006D66C3" w:rsidTr="006B6874">
        <w:trPr>
          <w:trHeight w:hRule="exact" w:val="990"/>
        </w:trPr>
        <w:tc>
          <w:tcPr>
            <w:tcW w:w="11718" w:type="dxa"/>
            <w:gridSpan w:val="2"/>
          </w:tcPr>
          <w:p w:rsidR="006D66C3" w:rsidRDefault="0031636A" w:rsidP="006D66C3">
            <w:pPr>
              <w:pStyle w:val="PositionTitle"/>
            </w:pPr>
            <w:r>
              <w:t>Manager</w:t>
            </w:r>
          </w:p>
          <w:p w:rsidR="006D66C3" w:rsidRDefault="0031636A" w:rsidP="0031636A">
            <w:pPr>
              <w:pStyle w:val="Responsibilities"/>
            </w:pPr>
            <w:r w:rsidRPr="0031636A">
              <w:t>Opened &amp; managed satellite offices (Marketing firm that has partnered with The Exchange)</w:t>
            </w:r>
          </w:p>
          <w:p w:rsidR="005D5D72" w:rsidRPr="005D5D72" w:rsidRDefault="005D5D72" w:rsidP="005D5D72">
            <w:pPr>
              <w:pStyle w:val="Responsibilities"/>
              <w:numPr>
                <w:ilvl w:val="1"/>
                <w:numId w:val="3"/>
              </w:numPr>
            </w:pPr>
            <w:r w:rsidRPr="0031636A">
              <w:t>Recruited, Hired/Terminated, Trained, Developed, Promoted, Motivated, and Managed crew</w:t>
            </w:r>
          </w:p>
          <w:p w:rsidR="0031636A" w:rsidRPr="0031636A" w:rsidRDefault="00B62B45" w:rsidP="005D5D72">
            <w:pPr>
              <w:pStyle w:val="Responsibilities"/>
            </w:pPr>
            <w:r>
              <w:t>Maintained network and computers in offices</w:t>
            </w:r>
          </w:p>
        </w:tc>
      </w:tr>
      <w:tr w:rsidR="00C9023A" w:rsidTr="006B6874">
        <w:trPr>
          <w:trHeight w:hRule="exact" w:val="80"/>
        </w:trPr>
        <w:tc>
          <w:tcPr>
            <w:tcW w:w="11718" w:type="dxa"/>
            <w:gridSpan w:val="2"/>
          </w:tcPr>
          <w:p w:rsidR="00C9023A" w:rsidRDefault="00C9023A" w:rsidP="009A5A67">
            <w:pPr>
              <w:pStyle w:val="PositionTitle"/>
            </w:pPr>
          </w:p>
        </w:tc>
      </w:tr>
      <w:tr w:rsidR="00C9023A" w:rsidTr="006B6874">
        <w:trPr>
          <w:trHeight w:val="503"/>
        </w:trPr>
        <w:tc>
          <w:tcPr>
            <w:tcW w:w="7001" w:type="dxa"/>
          </w:tcPr>
          <w:p w:rsidR="00C9023A" w:rsidRDefault="00C9023A" w:rsidP="009A5A67">
            <w:pPr>
              <w:pStyle w:val="Organization"/>
              <w:tabs>
                <w:tab w:val="clear" w:pos="2160"/>
                <w:tab w:val="clear" w:pos="6480"/>
                <w:tab w:val="left" w:pos="1635"/>
              </w:tabs>
            </w:pPr>
            <w:r>
              <w:t>Bowling Green Wildcats</w:t>
            </w:r>
            <w:r w:rsidR="000D7E12">
              <w:t xml:space="preserve"> </w:t>
            </w:r>
            <w:r w:rsidR="000D7E12" w:rsidRPr="000D7E12">
              <w:rPr>
                <w:b w:val="0"/>
              </w:rPr>
              <w:t>(Bowling Green, KY)</w:t>
            </w:r>
          </w:p>
        </w:tc>
        <w:tc>
          <w:tcPr>
            <w:tcW w:w="4717" w:type="dxa"/>
          </w:tcPr>
          <w:p w:rsidR="009669A7" w:rsidRDefault="009669A7" w:rsidP="009A5A67">
            <w:pPr>
              <w:pStyle w:val="DatesofEmployment"/>
            </w:pPr>
          </w:p>
          <w:p w:rsidR="00C9023A" w:rsidRPr="00103862" w:rsidRDefault="00C9023A" w:rsidP="009A5A67">
            <w:pPr>
              <w:pStyle w:val="DatesofEmployment"/>
              <w:rPr>
                <w:b/>
              </w:rPr>
            </w:pPr>
            <w:r w:rsidRPr="00103862">
              <w:rPr>
                <w:b/>
              </w:rPr>
              <w:t>2008-2010</w:t>
            </w:r>
          </w:p>
        </w:tc>
      </w:tr>
      <w:tr w:rsidR="00C9023A" w:rsidRPr="00F64CF3" w:rsidTr="006B6874">
        <w:trPr>
          <w:trHeight w:val="1287"/>
        </w:trPr>
        <w:tc>
          <w:tcPr>
            <w:tcW w:w="11718" w:type="dxa"/>
            <w:gridSpan w:val="2"/>
          </w:tcPr>
          <w:p w:rsidR="00C9023A" w:rsidRDefault="00C9023A" w:rsidP="009A5A67">
            <w:pPr>
              <w:pStyle w:val="PositionTitle"/>
            </w:pPr>
            <w:r>
              <w:t>Co-Owner</w:t>
            </w:r>
          </w:p>
          <w:p w:rsidR="00C9023A" w:rsidRDefault="009B61D7" w:rsidP="009A5A67">
            <w:pPr>
              <w:pStyle w:val="Responsibilities"/>
            </w:pPr>
            <w:r>
              <w:t>Co-</w:t>
            </w:r>
            <w:r w:rsidR="00C9023A" w:rsidRPr="00F64CF3">
              <w:t>Created this non-profit organization for boys age 5th grade-10th grade (AAU/YBOA)</w:t>
            </w:r>
          </w:p>
          <w:p w:rsidR="00C9023A" w:rsidRDefault="00D92211" w:rsidP="009A5A67">
            <w:pPr>
              <w:pStyle w:val="Responsibilities"/>
            </w:pPr>
            <w:r>
              <w:t xml:space="preserve">Coded, </w:t>
            </w:r>
            <w:r w:rsidR="006B6874">
              <w:t>d</w:t>
            </w:r>
            <w:r>
              <w:t>esigned</w:t>
            </w:r>
            <w:r w:rsidR="00C9023A">
              <w:t xml:space="preserve">, and maintained the website to feature </w:t>
            </w:r>
            <w:r w:rsidR="006B6874">
              <w:t xml:space="preserve">coaches, </w:t>
            </w:r>
            <w:r w:rsidR="00C9023A">
              <w:t xml:space="preserve">teams, players, tournaments, schedule, </w:t>
            </w:r>
            <w:r w:rsidR="006B6874">
              <w:t>&amp; nutrition</w:t>
            </w:r>
          </w:p>
          <w:p w:rsidR="00C9023A" w:rsidRDefault="00C9023A" w:rsidP="009A5A67">
            <w:pPr>
              <w:pStyle w:val="Responsibilities"/>
            </w:pPr>
            <w:r w:rsidRPr="00C90ACE">
              <w:t>Responsible for acquiring sponsors and setting up fundraisers</w:t>
            </w:r>
          </w:p>
          <w:p w:rsidR="00C9023A" w:rsidRPr="00F64CF3" w:rsidRDefault="00C9023A" w:rsidP="009A5A67">
            <w:pPr>
              <w:pStyle w:val="Responsibilities"/>
            </w:pPr>
            <w:r w:rsidRPr="00C90ACE">
              <w:t xml:space="preserve">Responsible for managing coaches, schedules, practices, </w:t>
            </w:r>
            <w:r>
              <w:t xml:space="preserve">hosting &amp; attending AAU/YBOA </w:t>
            </w:r>
            <w:r w:rsidRPr="00C90ACE">
              <w:t>tournaments</w:t>
            </w:r>
            <w:r>
              <w:t xml:space="preserve"> (road trips)</w:t>
            </w:r>
          </w:p>
        </w:tc>
      </w:tr>
      <w:tr w:rsidR="00C9023A" w:rsidTr="006B6874">
        <w:trPr>
          <w:trHeight w:hRule="exact" w:val="90"/>
        </w:trPr>
        <w:tc>
          <w:tcPr>
            <w:tcW w:w="11718" w:type="dxa"/>
            <w:gridSpan w:val="2"/>
          </w:tcPr>
          <w:p w:rsidR="00C9023A" w:rsidRDefault="00C9023A" w:rsidP="009A5A67">
            <w:pPr>
              <w:pStyle w:val="PositionTitle"/>
            </w:pPr>
          </w:p>
        </w:tc>
      </w:tr>
      <w:tr w:rsidR="00C9023A" w:rsidTr="006B6874">
        <w:trPr>
          <w:trHeight w:val="495"/>
        </w:trPr>
        <w:tc>
          <w:tcPr>
            <w:tcW w:w="7001" w:type="dxa"/>
          </w:tcPr>
          <w:p w:rsidR="00C9023A" w:rsidRDefault="00C9023A" w:rsidP="009A5A67">
            <w:pPr>
              <w:pStyle w:val="Organization"/>
            </w:pPr>
            <w:r>
              <w:t>Best Buy Geek Squad</w:t>
            </w:r>
            <w:r w:rsidR="000D7E12">
              <w:t xml:space="preserve"> </w:t>
            </w:r>
            <w:r w:rsidR="000D7E12" w:rsidRPr="000D7E12">
              <w:rPr>
                <w:b w:val="0"/>
              </w:rPr>
              <w:t>(Bowling Green, KY)</w:t>
            </w:r>
          </w:p>
        </w:tc>
        <w:tc>
          <w:tcPr>
            <w:tcW w:w="4717" w:type="dxa"/>
          </w:tcPr>
          <w:p w:rsidR="009669A7" w:rsidRDefault="009669A7" w:rsidP="009A5A67">
            <w:pPr>
              <w:pStyle w:val="DatesofEmployment"/>
            </w:pPr>
          </w:p>
          <w:p w:rsidR="00C9023A" w:rsidRPr="00103862" w:rsidRDefault="00C9023A" w:rsidP="0031636A">
            <w:pPr>
              <w:pStyle w:val="DatesofEmployment"/>
              <w:rPr>
                <w:b/>
              </w:rPr>
            </w:pPr>
            <w:r w:rsidRPr="00103862">
              <w:rPr>
                <w:b/>
              </w:rPr>
              <w:t>200</w:t>
            </w:r>
            <w:r w:rsidR="0031636A" w:rsidRPr="00103862">
              <w:rPr>
                <w:b/>
              </w:rPr>
              <w:t>9</w:t>
            </w:r>
            <w:r w:rsidRPr="00103862">
              <w:rPr>
                <w:b/>
              </w:rPr>
              <w:t>-201</w:t>
            </w:r>
            <w:r w:rsidR="0031636A" w:rsidRPr="00103862">
              <w:rPr>
                <w:b/>
              </w:rPr>
              <w:t>1</w:t>
            </w:r>
          </w:p>
        </w:tc>
      </w:tr>
      <w:tr w:rsidR="00C9023A" w:rsidTr="006B6874">
        <w:trPr>
          <w:trHeight w:val="702"/>
        </w:trPr>
        <w:tc>
          <w:tcPr>
            <w:tcW w:w="11718" w:type="dxa"/>
            <w:gridSpan w:val="2"/>
          </w:tcPr>
          <w:p w:rsidR="00C9023A" w:rsidRDefault="00C9023A" w:rsidP="009A5A67">
            <w:pPr>
              <w:pStyle w:val="PositionTitle"/>
            </w:pPr>
            <w:r>
              <w:t>CIA – In-Store Tech</w:t>
            </w:r>
          </w:p>
          <w:p w:rsidR="00C9023A" w:rsidRDefault="00C9023A" w:rsidP="009A5A67">
            <w:pPr>
              <w:pStyle w:val="Responsibilities"/>
            </w:pPr>
            <w:r w:rsidRPr="00291154">
              <w:t xml:space="preserve">Diagnose, Repair, </w:t>
            </w:r>
            <w:r w:rsidR="00B62B45">
              <w:t xml:space="preserve">&amp; </w:t>
            </w:r>
            <w:r w:rsidRPr="00291154">
              <w:t>Maintain computers (hardware and software)</w:t>
            </w:r>
          </w:p>
          <w:p w:rsidR="00C9023A" w:rsidRDefault="00C9023A" w:rsidP="009A5A67">
            <w:pPr>
              <w:pStyle w:val="Responsibilities"/>
            </w:pPr>
            <w:r>
              <w:t>Tech Support and advice (Was certified in every department for every appliance/gadget sold in the store</w:t>
            </w:r>
            <w:r w:rsidR="000C5499">
              <w:t>)</w:t>
            </w:r>
          </w:p>
        </w:tc>
      </w:tr>
      <w:tr w:rsidR="00C9023A" w:rsidTr="006B6874">
        <w:trPr>
          <w:trHeight w:hRule="exact" w:val="80"/>
        </w:trPr>
        <w:tc>
          <w:tcPr>
            <w:tcW w:w="11718" w:type="dxa"/>
            <w:gridSpan w:val="2"/>
          </w:tcPr>
          <w:p w:rsidR="00C9023A" w:rsidRDefault="00C9023A" w:rsidP="009A5A67">
            <w:pPr>
              <w:pStyle w:val="PositionTitle"/>
            </w:pPr>
          </w:p>
        </w:tc>
      </w:tr>
      <w:tr w:rsidR="00C9023A" w:rsidTr="006B6874">
        <w:trPr>
          <w:trHeight w:val="422"/>
        </w:trPr>
        <w:tc>
          <w:tcPr>
            <w:tcW w:w="7001" w:type="dxa"/>
          </w:tcPr>
          <w:p w:rsidR="00C9023A" w:rsidRPr="0018536D" w:rsidRDefault="00C9023A" w:rsidP="009A5A67">
            <w:pPr>
              <w:pStyle w:val="ProfessionalSummaryText"/>
              <w:rPr>
                <w:b/>
              </w:rPr>
            </w:pPr>
            <w:r w:rsidRPr="0018536D">
              <w:rPr>
                <w:b/>
              </w:rPr>
              <w:t>Affinity Group</w:t>
            </w:r>
            <w:r w:rsidR="000D7E12">
              <w:rPr>
                <w:b/>
              </w:rPr>
              <w:t xml:space="preserve"> </w:t>
            </w:r>
            <w:r w:rsidR="000D7E12" w:rsidRPr="000D7E12">
              <w:t>(Bowling Green, KY)</w:t>
            </w:r>
          </w:p>
        </w:tc>
        <w:tc>
          <w:tcPr>
            <w:tcW w:w="4717" w:type="dxa"/>
          </w:tcPr>
          <w:p w:rsidR="009669A7" w:rsidRDefault="009669A7" w:rsidP="009A5A67">
            <w:pPr>
              <w:pStyle w:val="DatesofEmployment"/>
            </w:pPr>
          </w:p>
          <w:p w:rsidR="00C9023A" w:rsidRPr="00103862" w:rsidRDefault="00C9023A" w:rsidP="009A5A67">
            <w:pPr>
              <w:pStyle w:val="DatesofEmployment"/>
              <w:rPr>
                <w:b/>
              </w:rPr>
            </w:pPr>
            <w:r w:rsidRPr="00103862">
              <w:rPr>
                <w:b/>
              </w:rPr>
              <w:t>2006-2009</w:t>
            </w:r>
          </w:p>
        </w:tc>
      </w:tr>
      <w:tr w:rsidR="00C9023A" w:rsidRPr="0018536D" w:rsidTr="006B6874">
        <w:trPr>
          <w:trHeight w:val="2052"/>
        </w:trPr>
        <w:tc>
          <w:tcPr>
            <w:tcW w:w="11718" w:type="dxa"/>
            <w:gridSpan w:val="2"/>
          </w:tcPr>
          <w:p w:rsidR="00C9023A" w:rsidRDefault="00C9023A" w:rsidP="009A5A67">
            <w:pPr>
              <w:pStyle w:val="PositionTitle"/>
            </w:pPr>
            <w:r>
              <w:t>Lead Email Marketing Coordinator</w:t>
            </w:r>
          </w:p>
          <w:p w:rsidR="00BA36EE" w:rsidRDefault="00BA36EE" w:rsidP="00BA36EE">
            <w:pPr>
              <w:pStyle w:val="Responsibilities"/>
            </w:pPr>
            <w:r>
              <w:t>Code emails and landing pages from PSD, image, PDF or from scratch into clean and organized HTML</w:t>
            </w:r>
          </w:p>
          <w:p w:rsidR="00C9023A" w:rsidRDefault="00C9023A" w:rsidP="009A5A67">
            <w:pPr>
              <w:pStyle w:val="Responsibilities"/>
            </w:pPr>
            <w:r>
              <w:t>Coordinate the coding/implementation/deployment of all marketing email campaigns using DM5</w:t>
            </w:r>
          </w:p>
          <w:p w:rsidR="00C9023A" w:rsidRDefault="00C9023A" w:rsidP="009A5A67">
            <w:pPr>
              <w:pStyle w:val="Responsibilities"/>
            </w:pPr>
            <w:r w:rsidRPr="0018536D">
              <w:t>Act as QA resource on all email campaigns during testing and final de</w:t>
            </w:r>
            <w:bookmarkStart w:id="0" w:name="_GoBack"/>
            <w:bookmarkEnd w:id="0"/>
            <w:r w:rsidRPr="0018536D">
              <w:t>ployment</w:t>
            </w:r>
          </w:p>
          <w:p w:rsidR="00C9023A" w:rsidRDefault="00C9023A" w:rsidP="009A5A67">
            <w:pPr>
              <w:pStyle w:val="Responsibilities"/>
            </w:pPr>
            <w:r>
              <w:t>Troubleshoot technical issues if problems arise with the tracking</w:t>
            </w:r>
            <w:r w:rsidR="00103862">
              <w:t>, implementation, or deployment</w:t>
            </w:r>
          </w:p>
          <w:p w:rsidR="00C9023A" w:rsidRDefault="00C9023A" w:rsidP="003250D4">
            <w:pPr>
              <w:pStyle w:val="Responsibilities"/>
            </w:pPr>
            <w:r>
              <w:t>Responsible for writing &amp; maintaining the Standard Operating Procedure for the email department</w:t>
            </w:r>
          </w:p>
          <w:p w:rsidR="00C9023A" w:rsidRDefault="00C9023A" w:rsidP="009A5A67">
            <w:pPr>
              <w:pStyle w:val="Responsibilities"/>
            </w:pPr>
            <w:r>
              <w:t>Train new employees</w:t>
            </w:r>
            <w:r w:rsidR="00163139">
              <w:t xml:space="preserve"> / Code Review</w:t>
            </w:r>
            <w:r w:rsidR="00103862">
              <w:t>.</w:t>
            </w:r>
          </w:p>
          <w:p w:rsidR="00C9023A" w:rsidRPr="0018536D" w:rsidRDefault="00C9023A" w:rsidP="009A5A67">
            <w:pPr>
              <w:pStyle w:val="Responsibilities"/>
            </w:pPr>
            <w:r>
              <w:t>Set up and lead all weekly email status meetings</w:t>
            </w:r>
          </w:p>
        </w:tc>
      </w:tr>
      <w:tr w:rsidR="00C9023A" w:rsidTr="006B6874">
        <w:trPr>
          <w:trHeight w:val="648"/>
        </w:trPr>
        <w:tc>
          <w:tcPr>
            <w:tcW w:w="11718" w:type="dxa"/>
            <w:gridSpan w:val="2"/>
          </w:tcPr>
          <w:p w:rsidR="00C9023A" w:rsidRDefault="00C9023A" w:rsidP="009A5A67">
            <w:pPr>
              <w:pStyle w:val="SectionHeader"/>
            </w:pPr>
            <w:r>
              <w:t>Education</w:t>
            </w:r>
          </w:p>
        </w:tc>
      </w:tr>
      <w:tr w:rsidR="00C9023A" w:rsidTr="006B6874">
        <w:trPr>
          <w:trHeight w:val="440"/>
        </w:trPr>
        <w:tc>
          <w:tcPr>
            <w:tcW w:w="7001" w:type="dxa"/>
          </w:tcPr>
          <w:p w:rsidR="00C9023A" w:rsidRDefault="00C9023A" w:rsidP="006B6874">
            <w:pPr>
              <w:pStyle w:val="Organization"/>
              <w:spacing w:before="0"/>
            </w:pPr>
            <w:r>
              <w:t>Western Kentucky University</w:t>
            </w:r>
          </w:p>
        </w:tc>
        <w:tc>
          <w:tcPr>
            <w:tcW w:w="4717" w:type="dxa"/>
          </w:tcPr>
          <w:p w:rsidR="00C9023A" w:rsidRDefault="00C9023A" w:rsidP="009A5A67">
            <w:pPr>
              <w:pStyle w:val="DatesofEmployment"/>
            </w:pPr>
          </w:p>
        </w:tc>
      </w:tr>
      <w:tr w:rsidR="00C9023A" w:rsidRPr="00B52723" w:rsidTr="006B6874">
        <w:trPr>
          <w:trHeight w:val="555"/>
        </w:trPr>
        <w:tc>
          <w:tcPr>
            <w:tcW w:w="11718" w:type="dxa"/>
            <w:gridSpan w:val="2"/>
          </w:tcPr>
          <w:p w:rsidR="00C9023A" w:rsidRDefault="00C9023A" w:rsidP="009A5A67">
            <w:pPr>
              <w:pStyle w:val="Responsibilities"/>
            </w:pPr>
            <w:r>
              <w:t xml:space="preserve">B.S. – Computer Information Systems </w:t>
            </w:r>
          </w:p>
          <w:p w:rsidR="00C9023A" w:rsidRPr="00B52723" w:rsidRDefault="00C9023A" w:rsidP="009A5A67">
            <w:pPr>
              <w:pStyle w:val="Responsibilities"/>
            </w:pPr>
            <w:r>
              <w:t>Minor – Entrepreneurship</w:t>
            </w:r>
          </w:p>
        </w:tc>
      </w:tr>
    </w:tbl>
    <w:p w:rsidR="00C9023A" w:rsidRPr="00C9023A" w:rsidRDefault="00C9023A" w:rsidP="0079083F">
      <w:pPr>
        <w:tabs>
          <w:tab w:val="num" w:pos="540"/>
        </w:tabs>
      </w:pPr>
    </w:p>
    <w:sectPr w:rsidR="00C9023A" w:rsidRPr="00C9023A" w:rsidSect="006B6874">
      <w:headerReference w:type="default" r:id="rId12"/>
      <w:pgSz w:w="12240" w:h="15840"/>
      <w:pgMar w:top="576" w:right="576" w:bottom="576" w:left="576" w:header="18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5FF" w:rsidRDefault="00A775FF">
      <w:r>
        <w:separator/>
      </w:r>
    </w:p>
  </w:endnote>
  <w:endnote w:type="continuationSeparator" w:id="0">
    <w:p w:rsidR="00A775FF" w:rsidRDefault="00A77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5FF" w:rsidRDefault="00A775FF">
      <w:r>
        <w:separator/>
      </w:r>
    </w:p>
  </w:footnote>
  <w:footnote w:type="continuationSeparator" w:id="0">
    <w:p w:rsidR="00A775FF" w:rsidRDefault="00A77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602" w:rsidRDefault="00673CB7">
    <w:pPr>
      <w:pStyle w:val="ContactInfo"/>
    </w:pPr>
    <w:r>
      <w:t xml:space="preserve">615.554.0580 </w:t>
    </w:r>
    <w:r w:rsidR="00555DC9">
      <w:sym w:font="Symbol" w:char="F0B7"/>
    </w:r>
    <w:r>
      <w:t xml:space="preserve"> StephMcGlathery@gmail.com</w:t>
    </w:r>
  </w:p>
  <w:p w:rsidR="00927602" w:rsidRDefault="00673CB7">
    <w:pPr>
      <w:pStyle w:val="YourNamePage2"/>
    </w:pPr>
    <w:r>
      <w:t>Stephanie McGlathery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76C06AD9"/>
    <w:multiLevelType w:val="hybridMultilevel"/>
    <w:tmpl w:val="D65AC174"/>
    <w:lvl w:ilvl="0" w:tplc="0CE05B4E">
      <w:start w:val="1"/>
      <w:numFmt w:val="bullet"/>
      <w:pStyle w:val="Responsibiliti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1B6"/>
    <w:rsid w:val="0001338E"/>
    <w:rsid w:val="00026EF8"/>
    <w:rsid w:val="0009191C"/>
    <w:rsid w:val="000C5499"/>
    <w:rsid w:val="000D7E12"/>
    <w:rsid w:val="000F0B75"/>
    <w:rsid w:val="000F4557"/>
    <w:rsid w:val="000F75E7"/>
    <w:rsid w:val="00103862"/>
    <w:rsid w:val="001102B9"/>
    <w:rsid w:val="00117E60"/>
    <w:rsid w:val="00163139"/>
    <w:rsid w:val="0018536D"/>
    <w:rsid w:val="00230295"/>
    <w:rsid w:val="00242092"/>
    <w:rsid w:val="0025411D"/>
    <w:rsid w:val="00255E5D"/>
    <w:rsid w:val="002843FE"/>
    <w:rsid w:val="00291154"/>
    <w:rsid w:val="0029223F"/>
    <w:rsid w:val="002E103C"/>
    <w:rsid w:val="002F1519"/>
    <w:rsid w:val="0031636A"/>
    <w:rsid w:val="003235D1"/>
    <w:rsid w:val="003250D4"/>
    <w:rsid w:val="00346B83"/>
    <w:rsid w:val="003A554D"/>
    <w:rsid w:val="003B3C9A"/>
    <w:rsid w:val="003D723C"/>
    <w:rsid w:val="003F5B3D"/>
    <w:rsid w:val="00430DEE"/>
    <w:rsid w:val="00445A12"/>
    <w:rsid w:val="00450510"/>
    <w:rsid w:val="00497CA8"/>
    <w:rsid w:val="004A2EFC"/>
    <w:rsid w:val="00505A27"/>
    <w:rsid w:val="00506A5B"/>
    <w:rsid w:val="005110C4"/>
    <w:rsid w:val="00547870"/>
    <w:rsid w:val="00555DC9"/>
    <w:rsid w:val="005844D4"/>
    <w:rsid w:val="005A650F"/>
    <w:rsid w:val="005D28C0"/>
    <w:rsid w:val="005D5D72"/>
    <w:rsid w:val="005E55ED"/>
    <w:rsid w:val="00603CCB"/>
    <w:rsid w:val="00622A63"/>
    <w:rsid w:val="0063004D"/>
    <w:rsid w:val="00673CB7"/>
    <w:rsid w:val="00692916"/>
    <w:rsid w:val="006B048F"/>
    <w:rsid w:val="006B6874"/>
    <w:rsid w:val="006C2A39"/>
    <w:rsid w:val="006D66C3"/>
    <w:rsid w:val="006F02DD"/>
    <w:rsid w:val="006F2776"/>
    <w:rsid w:val="006F27EC"/>
    <w:rsid w:val="00700628"/>
    <w:rsid w:val="0073518F"/>
    <w:rsid w:val="00757B0B"/>
    <w:rsid w:val="0079083F"/>
    <w:rsid w:val="007E08F0"/>
    <w:rsid w:val="007E69AF"/>
    <w:rsid w:val="007E701E"/>
    <w:rsid w:val="007E770F"/>
    <w:rsid w:val="00854277"/>
    <w:rsid w:val="00871041"/>
    <w:rsid w:val="008B4F0E"/>
    <w:rsid w:val="008E5F2F"/>
    <w:rsid w:val="00910F15"/>
    <w:rsid w:val="00927602"/>
    <w:rsid w:val="00932160"/>
    <w:rsid w:val="009669A7"/>
    <w:rsid w:val="00974385"/>
    <w:rsid w:val="00976C27"/>
    <w:rsid w:val="009B61D7"/>
    <w:rsid w:val="009B633B"/>
    <w:rsid w:val="009F532D"/>
    <w:rsid w:val="00A30EB8"/>
    <w:rsid w:val="00A56E01"/>
    <w:rsid w:val="00A65C26"/>
    <w:rsid w:val="00A67050"/>
    <w:rsid w:val="00A775FF"/>
    <w:rsid w:val="00B52723"/>
    <w:rsid w:val="00B62B45"/>
    <w:rsid w:val="00B746D5"/>
    <w:rsid w:val="00BA36EE"/>
    <w:rsid w:val="00BB6908"/>
    <w:rsid w:val="00BD1C32"/>
    <w:rsid w:val="00BD6A61"/>
    <w:rsid w:val="00C00785"/>
    <w:rsid w:val="00C22A74"/>
    <w:rsid w:val="00C3118D"/>
    <w:rsid w:val="00C851B6"/>
    <w:rsid w:val="00C9023A"/>
    <w:rsid w:val="00C90ACE"/>
    <w:rsid w:val="00CE5C85"/>
    <w:rsid w:val="00CF5959"/>
    <w:rsid w:val="00D0099C"/>
    <w:rsid w:val="00D27A97"/>
    <w:rsid w:val="00D56CCD"/>
    <w:rsid w:val="00D92211"/>
    <w:rsid w:val="00E57518"/>
    <w:rsid w:val="00E65A0B"/>
    <w:rsid w:val="00E70EE6"/>
    <w:rsid w:val="00E73782"/>
    <w:rsid w:val="00E811A3"/>
    <w:rsid w:val="00E84D5E"/>
    <w:rsid w:val="00EC3305"/>
    <w:rsid w:val="00EF7977"/>
    <w:rsid w:val="00F44C90"/>
    <w:rsid w:val="00F64CF3"/>
    <w:rsid w:val="00FA5904"/>
    <w:rsid w:val="00FE6628"/>
    <w:rsid w:val="00FE71F7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aliases w:val="Professional Summary"/>
    <w:basedOn w:val="Normal"/>
    <w:next w:val="BodyText"/>
    <w:qFormat/>
    <w:pPr>
      <w:shd w:val="pct15" w:color="auto" w:fill="auto"/>
      <w:spacing w:before="24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aliases w:val="Job Title"/>
    <w:basedOn w:val="Normal"/>
    <w:next w:val="BodyText"/>
    <w:pPr>
      <w:spacing w:after="60" w:line="220" w:lineRule="atLeast"/>
      <w:outlineLvl w:val="1"/>
    </w:pPr>
    <w:rPr>
      <w:rFonts w:ascii="Bookman Old Style" w:hAnsi="Bookman Old Style"/>
      <w:spacing w:val="10"/>
      <w:szCs w:val="2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pPr>
      <w:pBdr>
        <w:bottom w:val="single" w:sz="24" w:space="1" w:color="auto"/>
      </w:pBdr>
      <w:spacing w:before="200" w:after="40" w:line="220" w:lineRule="atLeast"/>
      <w:jc w:val="right"/>
    </w:pPr>
    <w:rPr>
      <w:rFonts w:ascii="Bookman Old Style" w:hAnsi="Bookman Old Style"/>
      <w:b/>
      <w:spacing w:val="10"/>
      <w:sz w:val="36"/>
      <w:szCs w:val="48"/>
    </w:rPr>
  </w:style>
  <w:style w:type="paragraph" w:customStyle="1" w:styleId="ProfessionalSummaryText">
    <w:name w:val="Professional Summary Text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rFonts w:ascii="Bookman Old Style" w:hAnsi="Bookman Old Style"/>
    </w:rPr>
  </w:style>
  <w:style w:type="paragraph" w:customStyle="1" w:styleId="Responsibilities">
    <w:name w:val="Responsibilities"/>
    <w:next w:val="Normal"/>
    <w:pPr>
      <w:numPr>
        <w:numId w:val="3"/>
      </w:numPr>
      <w:spacing w:after="40"/>
    </w:pPr>
    <w:rPr>
      <w:rFonts w:ascii="Bookman Old Style" w:hAnsi="Bookman Old Style"/>
      <w:spacing w:val="-5"/>
    </w:rPr>
  </w:style>
  <w:style w:type="paragraph" w:customStyle="1" w:styleId="ContactInfo">
    <w:name w:val="Contact Info"/>
    <w:basedOn w:val="Normal"/>
    <w:pPr>
      <w:spacing w:line="220" w:lineRule="atLeast"/>
      <w:jc w:val="right"/>
    </w:pPr>
    <w:rPr>
      <w:rFonts w:ascii="Bookman Old Style" w:hAnsi="Bookman Old Style"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aliases w:val="Dates"/>
    <w:basedOn w:val="BodyText"/>
    <w:pPr>
      <w:spacing w:after="120"/>
      <w:jc w:val="right"/>
    </w:pPr>
    <w:rPr>
      <w:rFonts w:ascii="Bookman Old Style" w:hAnsi="Bookman Old Style"/>
      <w:sz w:val="20"/>
      <w:szCs w:val="16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Organization">
    <w:name w:val="Organization"/>
    <w:basedOn w:val="ProfessionalSummaryText"/>
    <w:qFormat/>
    <w:rPr>
      <w:b/>
    </w:rPr>
  </w:style>
  <w:style w:type="paragraph" w:customStyle="1" w:styleId="SectionHeader">
    <w:name w:val="Section Header"/>
    <w:basedOn w:val="Heading1"/>
    <w:qFormat/>
    <w:pPr>
      <w:shd w:val="clear" w:color="auto" w:fill="D9D9D9" w:themeFill="background1" w:themeFillShade="D9"/>
      <w:tabs>
        <w:tab w:val="left" w:pos="3738"/>
      </w:tabs>
    </w:pPr>
    <w:rPr>
      <w:rFonts w:ascii="Bookman Old Style" w:hAnsi="Bookman Old Style"/>
    </w:rPr>
  </w:style>
  <w:style w:type="paragraph" w:customStyle="1" w:styleId="SubmitResume">
    <w:name w:val="Submit Resume"/>
    <w:basedOn w:val="Normal"/>
    <w:pPr>
      <w:spacing w:before="100"/>
    </w:pPr>
    <w:rPr>
      <w:rFonts w:asciiTheme="minorHAnsi" w:hAnsiTheme="minorHAnsi" w:cs="MS Shell Dlg"/>
      <w:i/>
      <w:color w:val="333399"/>
      <w:sz w:val="16"/>
      <w:szCs w:val="15"/>
    </w:rPr>
  </w:style>
  <w:style w:type="character" w:styleId="Hyperlink">
    <w:name w:val="Hyperlink"/>
    <w:basedOn w:val="DefaultParagraphFont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Pr>
      <w:color w:val="800080" w:themeColor="followedHyperlink"/>
      <w:u w:val="single"/>
    </w:rPr>
  </w:style>
  <w:style w:type="paragraph" w:customStyle="1" w:styleId="DatesofEmployment">
    <w:name w:val="Dates of Employment"/>
    <w:basedOn w:val="Normal"/>
    <w:qFormat/>
    <w:pPr>
      <w:jc w:val="right"/>
    </w:pPr>
    <w:rPr>
      <w:rFonts w:ascii="Bookman Old Style" w:hAnsi="Bookman Old Style"/>
    </w:rPr>
  </w:style>
  <w:style w:type="paragraph" w:customStyle="1" w:styleId="PositionTitle">
    <w:name w:val="Position Title"/>
    <w:basedOn w:val="Normal"/>
    <w:qFormat/>
    <w:rPr>
      <w:rFonts w:ascii="Bookman Old Style" w:hAnsi="Bookman Old Sty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aliases w:val="Professional Summary"/>
    <w:basedOn w:val="Normal"/>
    <w:next w:val="BodyText"/>
    <w:qFormat/>
    <w:pPr>
      <w:shd w:val="pct15" w:color="auto" w:fill="auto"/>
      <w:spacing w:before="24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aliases w:val="Job Title"/>
    <w:basedOn w:val="Normal"/>
    <w:next w:val="BodyText"/>
    <w:pPr>
      <w:spacing w:after="60" w:line="220" w:lineRule="atLeast"/>
      <w:outlineLvl w:val="1"/>
    </w:pPr>
    <w:rPr>
      <w:rFonts w:ascii="Bookman Old Style" w:hAnsi="Bookman Old Style"/>
      <w:spacing w:val="10"/>
      <w:szCs w:val="2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pPr>
      <w:pBdr>
        <w:bottom w:val="single" w:sz="24" w:space="1" w:color="auto"/>
      </w:pBdr>
      <w:spacing w:before="200" w:after="40" w:line="220" w:lineRule="atLeast"/>
      <w:jc w:val="right"/>
    </w:pPr>
    <w:rPr>
      <w:rFonts w:ascii="Bookman Old Style" w:hAnsi="Bookman Old Style"/>
      <w:b/>
      <w:spacing w:val="10"/>
      <w:sz w:val="36"/>
      <w:szCs w:val="48"/>
    </w:rPr>
  </w:style>
  <w:style w:type="paragraph" w:customStyle="1" w:styleId="ProfessionalSummaryText">
    <w:name w:val="Professional Summary Text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rFonts w:ascii="Bookman Old Style" w:hAnsi="Bookman Old Style"/>
    </w:rPr>
  </w:style>
  <w:style w:type="paragraph" w:customStyle="1" w:styleId="Responsibilities">
    <w:name w:val="Responsibilities"/>
    <w:next w:val="Normal"/>
    <w:pPr>
      <w:numPr>
        <w:numId w:val="3"/>
      </w:numPr>
      <w:spacing w:after="40"/>
    </w:pPr>
    <w:rPr>
      <w:rFonts w:ascii="Bookman Old Style" w:hAnsi="Bookman Old Style"/>
      <w:spacing w:val="-5"/>
    </w:rPr>
  </w:style>
  <w:style w:type="paragraph" w:customStyle="1" w:styleId="ContactInfo">
    <w:name w:val="Contact Info"/>
    <w:basedOn w:val="Normal"/>
    <w:pPr>
      <w:spacing w:line="220" w:lineRule="atLeast"/>
      <w:jc w:val="right"/>
    </w:pPr>
    <w:rPr>
      <w:rFonts w:ascii="Bookman Old Style" w:hAnsi="Bookman Old Style"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aliases w:val="Dates"/>
    <w:basedOn w:val="BodyText"/>
    <w:pPr>
      <w:spacing w:after="120"/>
      <w:jc w:val="right"/>
    </w:pPr>
    <w:rPr>
      <w:rFonts w:ascii="Bookman Old Style" w:hAnsi="Bookman Old Style"/>
      <w:sz w:val="20"/>
      <w:szCs w:val="16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Organization">
    <w:name w:val="Organization"/>
    <w:basedOn w:val="ProfessionalSummaryText"/>
    <w:qFormat/>
    <w:rPr>
      <w:b/>
    </w:rPr>
  </w:style>
  <w:style w:type="paragraph" w:customStyle="1" w:styleId="SectionHeader">
    <w:name w:val="Section Header"/>
    <w:basedOn w:val="Heading1"/>
    <w:qFormat/>
    <w:pPr>
      <w:shd w:val="clear" w:color="auto" w:fill="D9D9D9" w:themeFill="background1" w:themeFillShade="D9"/>
      <w:tabs>
        <w:tab w:val="left" w:pos="3738"/>
      </w:tabs>
    </w:pPr>
    <w:rPr>
      <w:rFonts w:ascii="Bookman Old Style" w:hAnsi="Bookman Old Style"/>
    </w:rPr>
  </w:style>
  <w:style w:type="paragraph" w:customStyle="1" w:styleId="SubmitResume">
    <w:name w:val="Submit Resume"/>
    <w:basedOn w:val="Normal"/>
    <w:pPr>
      <w:spacing w:before="100"/>
    </w:pPr>
    <w:rPr>
      <w:rFonts w:asciiTheme="minorHAnsi" w:hAnsiTheme="minorHAnsi" w:cs="MS Shell Dlg"/>
      <w:i/>
      <w:color w:val="333399"/>
      <w:sz w:val="16"/>
      <w:szCs w:val="15"/>
    </w:rPr>
  </w:style>
  <w:style w:type="character" w:styleId="Hyperlink">
    <w:name w:val="Hyperlink"/>
    <w:basedOn w:val="DefaultParagraphFont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Pr>
      <w:color w:val="800080" w:themeColor="followedHyperlink"/>
      <w:u w:val="single"/>
    </w:rPr>
  </w:style>
  <w:style w:type="paragraph" w:customStyle="1" w:styleId="DatesofEmployment">
    <w:name w:val="Dates of Employment"/>
    <w:basedOn w:val="Normal"/>
    <w:qFormat/>
    <w:pPr>
      <w:jc w:val="right"/>
    </w:pPr>
    <w:rPr>
      <w:rFonts w:ascii="Bookman Old Style" w:hAnsi="Bookman Old Style"/>
    </w:rPr>
  </w:style>
  <w:style w:type="paragraph" w:customStyle="1" w:styleId="PositionTitle">
    <w:name w:val="Position Title"/>
    <w:basedOn w:val="Normal"/>
    <w:qFormat/>
    <w:rPr>
      <w:rFonts w:ascii="Bookman Old Style" w:hAnsi="Bookman Old Sty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tephmcglathery/ClassifiedRideAdmin.git" TargetMode="External"/><Relationship Id="rId5" Type="http://schemas.microsoft.com/office/2007/relationships/stylesWithEffects" Target="stylesWithEffects.xml"/><Relationship Id="rId10" Type="http://schemas.openxmlformats.org/officeDocument/2006/relationships/hyperlink" Target="mailto:stephmcglathery@gmail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%20McGlathery\Downloads\TS101953383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CDC9D9D1-FB0A-491D-B6ED-ACDB1E7A021C</TemplateGUID>
    <TemplateBuildVersion>8</TemplateBuildVersion>
    <TemplateBuildDate>2010-06-15T11:59:49.8792817+02:00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9E4551B-61F9-4FE0-8DBF-E6C860CF7070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2CDC5E78-5245-498F-9102-B855AD84B5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TS101953383.dotm</Template>
  <TotalTime>15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Template No Border</vt:lpstr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Template No Border</dc:title>
  <dc:creator>Stephanie McGlathery</dc:creator>
  <cp:lastModifiedBy>Stephanie McGlathery</cp:lastModifiedBy>
  <cp:revision>15</cp:revision>
  <cp:lastPrinted>2013-01-24T16:17:00Z</cp:lastPrinted>
  <dcterms:created xsi:type="dcterms:W3CDTF">2013-01-24T16:00:00Z</dcterms:created>
  <dcterms:modified xsi:type="dcterms:W3CDTF">2013-01-24T16:18:00Z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TC019533839991</vt:lpwstr>
  </property>
</Properties>
</file>